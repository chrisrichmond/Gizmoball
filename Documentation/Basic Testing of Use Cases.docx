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E57" w:rsidRDefault="00586E57" w:rsidP="00586E57">
      <w:pPr>
        <w:jc w:val="center"/>
      </w:pPr>
      <w:r>
        <w:t>Basic Testing of Use Cases</w:t>
      </w:r>
    </w:p>
    <w:p w:rsidR="00586E57" w:rsidRPr="00586E57" w:rsidRDefault="00586E57" w:rsidP="00586E57">
      <w:pPr>
        <w:rPr>
          <w:rFonts w:cstheme="minorHAnsi"/>
          <w:color w:val="A6A6A6" w:themeColor="background1" w:themeShade="A6"/>
          <w:sz w:val="16"/>
          <w:szCs w:val="16"/>
        </w:rPr>
      </w:pPr>
      <w:r w:rsidRPr="00586E57">
        <w:rPr>
          <w:rFonts w:cstheme="minorHAnsi"/>
          <w:color w:val="A6A6A6" w:themeColor="background1" w:themeShade="A6"/>
          <w:sz w:val="16"/>
          <w:szCs w:val="16"/>
          <w:shd w:val="clear" w:color="auto" w:fill="FFFFFF"/>
        </w:rPr>
        <w:t>Identify all the tests in your Validation Testing Strategy - this is a set of test cases based on your Use Cases that you will apply at the end of Gizmo ball development to demonstrate that it meets the original requirements. These should be described in a style that a third party can understand and perform on your system. For example, it will include a set of tests to demonstrate that "Add Gizmo" functions correctly.</w:t>
      </w:r>
    </w:p>
    <w:p w:rsidR="00C71C77" w:rsidRDefault="009D2BAF" w:rsidP="00586E57">
      <w:r>
        <w:t>Use Case: Start</w:t>
      </w:r>
      <w:r>
        <w:br/>
      </w:r>
      <w:r>
        <w:br/>
        <w:t>Check if player’s click on button “Start” triggers the code tied to it. Board should then change from build mode into play mode (maybe have some super basic variable for checking board mode). Check if the game board is now displaying in the GUI. Scan through GUI and ensure that gizmos and ball are displayed in the correct position (specified through pre-set board OR build mode map).</w:t>
      </w:r>
    </w:p>
    <w:p w:rsidR="00630750" w:rsidRDefault="00630750" w:rsidP="00630750">
      <w:pPr>
        <w:pStyle w:val="ListParagraph"/>
        <w:numPr>
          <w:ilvl w:val="0"/>
          <w:numId w:val="1"/>
        </w:numPr>
      </w:pPr>
      <w:r>
        <w:t>Check Start button – Start button + Board</w:t>
      </w:r>
    </w:p>
    <w:p w:rsidR="00630750" w:rsidRDefault="00630750" w:rsidP="00630750">
      <w:pPr>
        <w:pStyle w:val="ListParagraph"/>
        <w:numPr>
          <w:ilvl w:val="1"/>
          <w:numId w:val="1"/>
        </w:numPr>
      </w:pPr>
      <w:r>
        <w:t>Pass – Game begins in run mode</w:t>
      </w:r>
    </w:p>
    <w:p w:rsidR="00630750" w:rsidRDefault="00630750" w:rsidP="00630750">
      <w:pPr>
        <w:pStyle w:val="ListParagraph"/>
        <w:numPr>
          <w:ilvl w:val="1"/>
          <w:numId w:val="1"/>
        </w:numPr>
      </w:pPr>
      <w:r>
        <w:t xml:space="preserve">Fail – </w:t>
      </w:r>
      <w:r>
        <w:t xml:space="preserve">Button does nothing / </w:t>
      </w:r>
      <w:r>
        <w:t>Game does not start</w:t>
      </w:r>
    </w:p>
    <w:p w:rsidR="00C71C77" w:rsidRDefault="00C71C77"/>
    <w:p w:rsidR="009D2BAF" w:rsidRDefault="009D2BAF">
      <w:r>
        <w:t>Use Case: Stop</w:t>
      </w:r>
      <w:r>
        <w:br/>
      </w:r>
      <w:r>
        <w:br/>
        <w:t>Check if player’s click on button “Stop” triggers code tied to it. Board should be in run mode AND running, for the STOP command to continue so check that the board</w:t>
      </w:r>
      <w:r w:rsidR="00C71C77">
        <w:t xml:space="preserve"> has met these conditions. After these conditions have been met, the gameplay should halt (check that the board is in run mode BUT NOT running). Gameplay should have stopped and key presses should not affect the state of the game. </w:t>
      </w:r>
    </w:p>
    <w:p w:rsidR="00630750" w:rsidRDefault="00630750" w:rsidP="00630750">
      <w:pPr>
        <w:pStyle w:val="ListParagraph"/>
        <w:numPr>
          <w:ilvl w:val="0"/>
          <w:numId w:val="2"/>
        </w:numPr>
      </w:pPr>
      <w:r>
        <w:t xml:space="preserve">Check Stop button – Stop button + </w:t>
      </w:r>
      <w:r>
        <w:t>Board</w:t>
      </w:r>
    </w:p>
    <w:p w:rsidR="00630750" w:rsidRDefault="00630750" w:rsidP="00630750">
      <w:pPr>
        <w:pStyle w:val="ListParagraph"/>
        <w:numPr>
          <w:ilvl w:val="1"/>
          <w:numId w:val="2"/>
        </w:numPr>
      </w:pPr>
      <w:r>
        <w:t>Pass – Games stops running</w:t>
      </w:r>
    </w:p>
    <w:p w:rsidR="00630750" w:rsidRDefault="00630750" w:rsidP="00630750">
      <w:pPr>
        <w:pStyle w:val="ListParagraph"/>
        <w:numPr>
          <w:ilvl w:val="1"/>
          <w:numId w:val="2"/>
        </w:numPr>
      </w:pPr>
      <w:r>
        <w:t xml:space="preserve">Fail – </w:t>
      </w:r>
      <w:r>
        <w:t xml:space="preserve">Button does nothing / </w:t>
      </w:r>
      <w:r>
        <w:t>Game fails to stop</w:t>
      </w:r>
    </w:p>
    <w:p w:rsidR="00C71C77" w:rsidRDefault="00C71C77"/>
    <w:p w:rsidR="00C71C77" w:rsidRDefault="00C71C77">
      <w:r w:rsidRPr="00C71C77">
        <w:rPr>
          <w:b/>
        </w:rPr>
        <w:t>RUN MODE</w:t>
      </w:r>
      <w:r>
        <w:br/>
        <w:t>Use Case: Load Model (from save // game in progress</w:t>
      </w:r>
      <w:proofErr w:type="gramStart"/>
      <w:r>
        <w:t>)</w:t>
      </w:r>
      <w:proofErr w:type="gramEnd"/>
      <w:r>
        <w:br/>
      </w:r>
      <w:r>
        <w:br/>
        <w:t>Check if player’s click on button “Load Model” triggers code tied to it. Board should be in run mode in order to continue with loading a previous save. Check if file selected is in the correct format (correct file extension). Saved game state should appear in the GUI. User should be able to continue from saved state (so maybe change Start &gt; Continue after a map has been loaded).</w:t>
      </w:r>
    </w:p>
    <w:p w:rsidR="00630750" w:rsidRDefault="00630750" w:rsidP="00630750">
      <w:pPr>
        <w:pStyle w:val="ListParagraph"/>
        <w:numPr>
          <w:ilvl w:val="0"/>
          <w:numId w:val="3"/>
        </w:numPr>
      </w:pPr>
      <w:r>
        <w:t xml:space="preserve">Check Load – Load button + </w:t>
      </w:r>
      <w:r>
        <w:t>Board</w:t>
      </w:r>
    </w:p>
    <w:p w:rsidR="00630750" w:rsidRDefault="00630750" w:rsidP="00630750">
      <w:pPr>
        <w:pStyle w:val="ListParagraph"/>
        <w:numPr>
          <w:ilvl w:val="1"/>
          <w:numId w:val="3"/>
        </w:numPr>
      </w:pPr>
      <w:r>
        <w:t>Pass – Model is loaded from a save and everything is in correct position</w:t>
      </w:r>
    </w:p>
    <w:p w:rsidR="00630750" w:rsidRDefault="00630750" w:rsidP="00630750">
      <w:pPr>
        <w:pStyle w:val="ListParagraph"/>
        <w:numPr>
          <w:ilvl w:val="1"/>
          <w:numId w:val="3"/>
        </w:numPr>
      </w:pPr>
      <w:r>
        <w:t xml:space="preserve">Fail – </w:t>
      </w:r>
      <w:r>
        <w:t xml:space="preserve">Button does nothing / </w:t>
      </w:r>
      <w:r>
        <w:t>Model does not load correctly / Gizmo’s in wrong place</w:t>
      </w:r>
    </w:p>
    <w:p w:rsidR="00C71C77" w:rsidRDefault="00C71C77"/>
    <w:p w:rsidR="00E91A5A" w:rsidRDefault="00E91A5A">
      <w:r>
        <w:t>Use Case: Reload Model</w:t>
      </w:r>
      <w:r>
        <w:br/>
      </w:r>
      <w:r>
        <w:br/>
        <w:t>Check if player’s click on button “Reload Model” triggers code tied to it. Current map should then be “refreshed” (map should reload from pre-built map or user made map). Check if the correct map has been loaded (check gizmo locations and compare to saved gizmo locations).</w:t>
      </w:r>
    </w:p>
    <w:p w:rsidR="00630750" w:rsidRDefault="00630750" w:rsidP="00630750">
      <w:pPr>
        <w:pStyle w:val="ListParagraph"/>
        <w:numPr>
          <w:ilvl w:val="0"/>
          <w:numId w:val="4"/>
        </w:numPr>
      </w:pPr>
      <w:r>
        <w:lastRenderedPageBreak/>
        <w:t xml:space="preserve">Check Reload – Reload Button + </w:t>
      </w:r>
      <w:r>
        <w:t>Board</w:t>
      </w:r>
    </w:p>
    <w:p w:rsidR="00630750" w:rsidRDefault="00630750" w:rsidP="00630750">
      <w:pPr>
        <w:pStyle w:val="ListParagraph"/>
        <w:numPr>
          <w:ilvl w:val="1"/>
          <w:numId w:val="4"/>
        </w:numPr>
      </w:pPr>
      <w:r>
        <w:t xml:space="preserve">Pass – </w:t>
      </w:r>
      <w:r>
        <w:t>Board</w:t>
      </w:r>
      <w:r>
        <w:t xml:space="preserve"> is reloaded into start state</w:t>
      </w:r>
    </w:p>
    <w:p w:rsidR="00E91A5A" w:rsidRDefault="00630750" w:rsidP="00630750">
      <w:pPr>
        <w:pStyle w:val="ListParagraph"/>
        <w:numPr>
          <w:ilvl w:val="1"/>
          <w:numId w:val="4"/>
        </w:numPr>
      </w:pPr>
      <w:r>
        <w:t xml:space="preserve">Fail - </w:t>
      </w:r>
      <w:r>
        <w:t>Button does nothing /</w:t>
      </w:r>
      <w:r>
        <w:t xml:space="preserve"> Board does not reset</w:t>
      </w:r>
    </w:p>
    <w:p w:rsidR="00E91A5A" w:rsidRDefault="00E91A5A">
      <w:r>
        <w:t>Use Case: Save Model</w:t>
      </w:r>
      <w:r>
        <w:br/>
      </w:r>
      <w:r>
        <w:br/>
      </w:r>
      <w:proofErr w:type="gramStart"/>
      <w:r>
        <w:t>Check</w:t>
      </w:r>
      <w:proofErr w:type="gramEnd"/>
      <w:r>
        <w:t xml:space="preserve"> if player’s click on button “Save Model” triggers code tied to it. User should be in build mode and at least 4 </w:t>
      </w:r>
      <w:proofErr w:type="gramStart"/>
      <w:r>
        <w:t>gizmo’s</w:t>
      </w:r>
      <w:proofErr w:type="gramEnd"/>
      <w:r>
        <w:t xml:space="preserve"> (some progress) should have been placed in build mode (just some basic counter to keep track?) in order for this code to continue. After file is saved check if file exits and if it does continue, if not ERROR. </w:t>
      </w:r>
    </w:p>
    <w:p w:rsidR="00630750" w:rsidRDefault="00630750" w:rsidP="00630750">
      <w:pPr>
        <w:pStyle w:val="ListParagraph"/>
        <w:numPr>
          <w:ilvl w:val="0"/>
          <w:numId w:val="5"/>
        </w:numPr>
      </w:pPr>
      <w:r>
        <w:t>Check Save – Save button + Board</w:t>
      </w:r>
    </w:p>
    <w:p w:rsidR="00630750" w:rsidRDefault="00630750" w:rsidP="00630750">
      <w:pPr>
        <w:pStyle w:val="ListParagraph"/>
        <w:numPr>
          <w:ilvl w:val="1"/>
          <w:numId w:val="5"/>
        </w:numPr>
      </w:pPr>
      <w:r>
        <w:t>Pass – Board is saved correctly in user directory</w:t>
      </w:r>
    </w:p>
    <w:p w:rsidR="00630750" w:rsidRDefault="00630750" w:rsidP="00630750">
      <w:pPr>
        <w:pStyle w:val="ListParagraph"/>
        <w:numPr>
          <w:ilvl w:val="1"/>
          <w:numId w:val="5"/>
        </w:numPr>
      </w:pPr>
      <w:r>
        <w:t xml:space="preserve">Fail – </w:t>
      </w:r>
      <w:r>
        <w:t xml:space="preserve">Button does nothing / </w:t>
      </w:r>
      <w:r>
        <w:t>File does not save correctly / Save window doesn’t pop up</w:t>
      </w:r>
    </w:p>
    <w:p w:rsidR="00E91A5A" w:rsidRDefault="00E91A5A"/>
    <w:p w:rsidR="00E91A5A" w:rsidRDefault="00E91A5A">
      <w:r>
        <w:t>Use Case: Build Game-play</w:t>
      </w:r>
      <w:r>
        <w:br/>
      </w:r>
      <w:r>
        <w:br/>
        <w:t>Check if player’s click on button “Build Mode” triggers code tied to it.</w:t>
      </w:r>
      <w:r w:rsidR="00EB2599">
        <w:t xml:space="preserve"> Board should then change from Run mode into Build mode. </w:t>
      </w:r>
    </w:p>
    <w:p w:rsidR="00630750" w:rsidRDefault="00630750" w:rsidP="00630750">
      <w:pPr>
        <w:pStyle w:val="ListParagraph"/>
        <w:numPr>
          <w:ilvl w:val="0"/>
          <w:numId w:val="6"/>
        </w:numPr>
      </w:pPr>
      <w:r>
        <w:t>Check Build Mode – Build Mode Button</w:t>
      </w:r>
    </w:p>
    <w:p w:rsidR="00630750" w:rsidRDefault="00630750" w:rsidP="00630750">
      <w:pPr>
        <w:pStyle w:val="ListParagraph"/>
        <w:numPr>
          <w:ilvl w:val="1"/>
          <w:numId w:val="6"/>
        </w:numPr>
      </w:pPr>
      <w:r>
        <w:t>Pass – Game enters Build Mode</w:t>
      </w:r>
    </w:p>
    <w:p w:rsidR="00630750" w:rsidRDefault="00630750" w:rsidP="00AA7E0D">
      <w:pPr>
        <w:pStyle w:val="ListParagraph"/>
        <w:numPr>
          <w:ilvl w:val="1"/>
          <w:numId w:val="6"/>
        </w:numPr>
      </w:pPr>
      <w:r>
        <w:t xml:space="preserve">Fail - </w:t>
      </w:r>
      <w:r>
        <w:t>Button does nothing /</w:t>
      </w:r>
      <w:r>
        <w:t xml:space="preserve"> Game remains in run mode</w:t>
      </w:r>
    </w:p>
    <w:p w:rsidR="00630750" w:rsidRDefault="00630750" w:rsidP="00630750"/>
    <w:p w:rsidR="00EB2599" w:rsidRDefault="00EB2599" w:rsidP="00630750">
      <w:r>
        <w:t>Use Case: Quit</w:t>
      </w:r>
      <w:r>
        <w:br/>
      </w:r>
      <w:r>
        <w:br/>
        <w:t>Check if player’s click on button “Quit” triggers code tied to it. Check game has stopped and program closes (print something in console).</w:t>
      </w:r>
    </w:p>
    <w:p w:rsidR="00630750" w:rsidRDefault="00630750" w:rsidP="00630750">
      <w:pPr>
        <w:pStyle w:val="ListParagraph"/>
        <w:numPr>
          <w:ilvl w:val="0"/>
          <w:numId w:val="7"/>
        </w:numPr>
      </w:pPr>
      <w:r>
        <w:t>Check Quit – Quit Button</w:t>
      </w:r>
    </w:p>
    <w:p w:rsidR="00630750" w:rsidRDefault="00630750" w:rsidP="00630750">
      <w:pPr>
        <w:pStyle w:val="ListParagraph"/>
        <w:numPr>
          <w:ilvl w:val="1"/>
          <w:numId w:val="7"/>
        </w:numPr>
      </w:pPr>
      <w:r>
        <w:t>Pass – Game quits / Halts execution</w:t>
      </w:r>
    </w:p>
    <w:p w:rsidR="00630750" w:rsidRDefault="00630750" w:rsidP="00630750">
      <w:pPr>
        <w:pStyle w:val="ListParagraph"/>
        <w:numPr>
          <w:ilvl w:val="1"/>
          <w:numId w:val="7"/>
        </w:numPr>
      </w:pPr>
      <w:r>
        <w:t xml:space="preserve">Fail – </w:t>
      </w:r>
      <w:r>
        <w:t xml:space="preserve">Button does nothing / </w:t>
      </w:r>
      <w:r>
        <w:t>Game does not quit</w:t>
      </w:r>
    </w:p>
    <w:p w:rsidR="00EB2599" w:rsidRDefault="00EB2599"/>
    <w:p w:rsidR="00EB2599" w:rsidRDefault="00EB2599">
      <w:r>
        <w:t>Use Case: Add Gizmo</w:t>
      </w:r>
      <w:r>
        <w:br/>
      </w:r>
      <w:r>
        <w:br/>
        <w:t>Check if player’s click on button “Add Gizmo” triggers code tied to it. (Button only available in build mode so no need to check if in build mode?). Check if a gizmo is added to the board in the correct position (where the user clicked).</w:t>
      </w:r>
    </w:p>
    <w:p w:rsidR="00630750" w:rsidRDefault="00630750" w:rsidP="00630750">
      <w:pPr>
        <w:pStyle w:val="ListParagraph"/>
        <w:numPr>
          <w:ilvl w:val="0"/>
          <w:numId w:val="8"/>
        </w:numPr>
      </w:pPr>
      <w:r>
        <w:t>Check Add Gizmo – Add Gizmo Button + Board</w:t>
      </w:r>
    </w:p>
    <w:p w:rsidR="00630750" w:rsidRDefault="00630750" w:rsidP="00630750">
      <w:pPr>
        <w:pStyle w:val="ListParagraph"/>
        <w:numPr>
          <w:ilvl w:val="1"/>
          <w:numId w:val="8"/>
        </w:numPr>
      </w:pPr>
      <w:r>
        <w:t>Pass – Gizmo is added to board where specified</w:t>
      </w:r>
    </w:p>
    <w:p w:rsidR="00EB2599" w:rsidRDefault="00630750" w:rsidP="00630750">
      <w:pPr>
        <w:pStyle w:val="ListParagraph"/>
        <w:numPr>
          <w:ilvl w:val="1"/>
          <w:numId w:val="8"/>
        </w:numPr>
      </w:pPr>
      <w:r>
        <w:t xml:space="preserve">Fail - </w:t>
      </w:r>
      <w:r>
        <w:t>Button does nothing /</w:t>
      </w:r>
      <w:r>
        <w:t xml:space="preserve"> Gizmo is not added to where the user specified</w:t>
      </w:r>
    </w:p>
    <w:p w:rsidR="00EB2599" w:rsidRDefault="00EB2599">
      <w:r w:rsidRPr="00EB2599">
        <w:rPr>
          <w:b/>
        </w:rPr>
        <w:t>Use Case: Delete Object</w:t>
      </w:r>
      <w:r>
        <w:rPr>
          <w:b/>
        </w:rPr>
        <w:br/>
      </w:r>
      <w:r>
        <w:rPr>
          <w:b/>
        </w:rPr>
        <w:br/>
      </w:r>
      <w:r>
        <w:t>Check if player’s click on button “Delete Object” triggers code tied to it.</w:t>
      </w:r>
      <w:r>
        <w:br/>
      </w:r>
      <w:r>
        <w:lastRenderedPageBreak/>
        <w:t>Used to enter a sort of “delete mode”. User clicks button then clicks on an object they want to delete. Exits the “delete mode” after one deletion to prevent accidental deletes. Check if there is something on the board to delete (check if not empty). Targeted object should be deleted, check that there is no object in the position of where the user clicked.</w:t>
      </w:r>
    </w:p>
    <w:p w:rsidR="00630750" w:rsidRDefault="00630750" w:rsidP="00630750">
      <w:pPr>
        <w:pStyle w:val="ListParagraph"/>
        <w:numPr>
          <w:ilvl w:val="0"/>
          <w:numId w:val="9"/>
        </w:numPr>
      </w:pPr>
      <w:r>
        <w:t>Check Delete Object – Delete Object Button + Board</w:t>
      </w:r>
    </w:p>
    <w:p w:rsidR="00630750" w:rsidRDefault="00630750" w:rsidP="00630750">
      <w:pPr>
        <w:pStyle w:val="ListParagraph"/>
        <w:numPr>
          <w:ilvl w:val="1"/>
          <w:numId w:val="9"/>
        </w:numPr>
      </w:pPr>
      <w:r>
        <w:t>Pass – Specified Gizmo is deleted from board</w:t>
      </w:r>
    </w:p>
    <w:p w:rsidR="00EB2599" w:rsidRDefault="00630750" w:rsidP="00630750">
      <w:pPr>
        <w:pStyle w:val="ListParagraph"/>
        <w:numPr>
          <w:ilvl w:val="1"/>
          <w:numId w:val="9"/>
        </w:numPr>
      </w:pPr>
      <w:r>
        <w:t xml:space="preserve">Fail - </w:t>
      </w:r>
      <w:r>
        <w:t>Button does nothing /</w:t>
      </w:r>
      <w:r>
        <w:t xml:space="preserve"> Gizmo is not deleted</w:t>
      </w:r>
    </w:p>
    <w:p w:rsidR="00EB2599" w:rsidRDefault="00EB2599">
      <w:r>
        <w:t>Use Case: Add Absorber</w:t>
      </w:r>
      <w:r>
        <w:br/>
      </w:r>
      <w:r>
        <w:br/>
        <w:t>Check if player’s click on button “Add Absorber” triggers code tied to it. Absorber should be added where the user specified (check where user clicked and that the object added is an absorber).</w:t>
      </w:r>
      <w:r w:rsidR="00CE5350">
        <w:t xml:space="preserve"> Also check if there is already an object in the space clicked, if there is, do not add an absorber. </w:t>
      </w:r>
    </w:p>
    <w:p w:rsidR="00630750" w:rsidRDefault="00A13B5C" w:rsidP="00630750">
      <w:pPr>
        <w:pStyle w:val="ListParagraph"/>
        <w:numPr>
          <w:ilvl w:val="0"/>
          <w:numId w:val="10"/>
        </w:numPr>
      </w:pPr>
      <w:r>
        <w:t xml:space="preserve">Check </w:t>
      </w:r>
      <w:r w:rsidR="00630750">
        <w:t>Add Absorber – Add Absorber Button + Board</w:t>
      </w:r>
    </w:p>
    <w:p w:rsidR="00630750" w:rsidRDefault="00630750" w:rsidP="00630750">
      <w:pPr>
        <w:pStyle w:val="ListParagraph"/>
        <w:numPr>
          <w:ilvl w:val="1"/>
          <w:numId w:val="10"/>
        </w:numPr>
      </w:pPr>
      <w:r>
        <w:t xml:space="preserve">Pass </w:t>
      </w:r>
      <w:r w:rsidR="00A13B5C">
        <w:t>–</w:t>
      </w:r>
      <w:r>
        <w:t xml:space="preserve"> </w:t>
      </w:r>
      <w:r w:rsidR="00A13B5C">
        <w:t>Absorber is added where user specified</w:t>
      </w:r>
    </w:p>
    <w:p w:rsidR="00CE5350" w:rsidRDefault="00A13B5C" w:rsidP="00A13B5C">
      <w:pPr>
        <w:pStyle w:val="ListParagraph"/>
        <w:numPr>
          <w:ilvl w:val="1"/>
          <w:numId w:val="10"/>
        </w:numPr>
      </w:pPr>
      <w:r>
        <w:t xml:space="preserve">Fail - </w:t>
      </w:r>
      <w:r>
        <w:t>Button does nothing /</w:t>
      </w:r>
      <w:r>
        <w:t xml:space="preserve"> Absorber not added / Not added to correct position</w:t>
      </w:r>
    </w:p>
    <w:p w:rsidR="00CE5350" w:rsidRDefault="00CE5350" w:rsidP="00CE5350">
      <w:r>
        <w:t>Use Case: Add Flipper</w:t>
      </w:r>
      <w:r>
        <w:br/>
      </w:r>
      <w:r>
        <w:br/>
        <w:t xml:space="preserve">Check if player’s click on button “Add Flipper” triggers code tied to it. Flipper should be added where the user specified (check where user clicked and that the object added </w:t>
      </w:r>
      <w:r w:rsidR="001D7397">
        <w:t>is a</w:t>
      </w:r>
      <w:r>
        <w:t xml:space="preserve"> </w:t>
      </w:r>
      <w:r w:rsidR="001D7397">
        <w:t>flipper</w:t>
      </w:r>
      <w:r>
        <w:t>). Also check if there is already an object in the space clicked, if there is, do not add a flipper.</w:t>
      </w:r>
    </w:p>
    <w:p w:rsidR="00A13B5C" w:rsidRDefault="00A13B5C" w:rsidP="00A13B5C">
      <w:pPr>
        <w:pStyle w:val="ListParagraph"/>
        <w:numPr>
          <w:ilvl w:val="0"/>
          <w:numId w:val="11"/>
        </w:numPr>
      </w:pPr>
      <w:r>
        <w:t>Check Add Flipper – Add Flipper Button + Button</w:t>
      </w:r>
    </w:p>
    <w:p w:rsidR="00A13B5C" w:rsidRDefault="00A13B5C" w:rsidP="00A13B5C">
      <w:pPr>
        <w:pStyle w:val="ListParagraph"/>
        <w:numPr>
          <w:ilvl w:val="1"/>
          <w:numId w:val="11"/>
        </w:numPr>
      </w:pPr>
      <w:r>
        <w:t>Pass – Flipper is added where user specified</w:t>
      </w:r>
    </w:p>
    <w:p w:rsidR="00CE5350" w:rsidRDefault="00A13B5C" w:rsidP="00CE5350">
      <w:pPr>
        <w:pStyle w:val="ListParagraph"/>
        <w:numPr>
          <w:ilvl w:val="1"/>
          <w:numId w:val="11"/>
        </w:numPr>
      </w:pPr>
      <w:r>
        <w:t xml:space="preserve">Fail - </w:t>
      </w:r>
      <w:r>
        <w:t>Button does nothing /</w:t>
      </w:r>
      <w:r>
        <w:t xml:space="preserve"> Flipper not added / Not added to correct position</w:t>
      </w:r>
    </w:p>
    <w:p w:rsidR="00A13B5C" w:rsidRDefault="00CE5350" w:rsidP="00CE5350">
      <w:r>
        <w:t>Use Case: Key Connect</w:t>
      </w:r>
      <w:r>
        <w:br/>
      </w:r>
      <w:r>
        <w:br/>
        <w:t>Check if player’s click on button “Bind Key” triggers code tied to it. User then clicks on a flipper or absorber and a window will pop up. Check if the object clicked is valid. User then enters a VALID key to associate with the object. Then make sure that the key is bound to the correct flipper or absorber. Key bind that has just been made by the user should then be added to the current game.</w:t>
      </w:r>
    </w:p>
    <w:p w:rsidR="00A13B5C" w:rsidRDefault="00A13B5C" w:rsidP="00A13B5C">
      <w:pPr>
        <w:pStyle w:val="ListParagraph"/>
        <w:numPr>
          <w:ilvl w:val="0"/>
          <w:numId w:val="12"/>
        </w:numPr>
      </w:pPr>
      <w:r>
        <w:t xml:space="preserve">Check Key Connect – Key Connect Button + Board </w:t>
      </w:r>
    </w:p>
    <w:p w:rsidR="00A13B5C" w:rsidRDefault="00A13B5C" w:rsidP="00A13B5C">
      <w:pPr>
        <w:pStyle w:val="ListParagraph"/>
        <w:numPr>
          <w:ilvl w:val="1"/>
          <w:numId w:val="12"/>
        </w:numPr>
      </w:pPr>
      <w:r>
        <w:t>Pass – Gizmo is connected to a key press</w:t>
      </w:r>
    </w:p>
    <w:p w:rsidR="00CE5350" w:rsidRDefault="00A13B5C" w:rsidP="00CE5350">
      <w:pPr>
        <w:pStyle w:val="ListParagraph"/>
        <w:numPr>
          <w:ilvl w:val="1"/>
          <w:numId w:val="12"/>
        </w:numPr>
      </w:pPr>
      <w:r>
        <w:t xml:space="preserve">Fail – </w:t>
      </w:r>
      <w:r>
        <w:t xml:space="preserve">Button </w:t>
      </w:r>
      <w:r>
        <w:t>does nothing / Gizmo is not connect to a key press</w:t>
      </w:r>
    </w:p>
    <w:p w:rsidR="00CE5350" w:rsidRDefault="00CE5350" w:rsidP="00CE5350">
      <w:r>
        <w:t>Use Case: Key Disconnect</w:t>
      </w:r>
      <w:r>
        <w:br/>
      </w:r>
      <w:r>
        <w:br/>
        <w:t>Check if player’s click on button “Unbind Key” triggers code tied to it. User clicks on an object and the program should unbind any key associated with it. Check that the object now has 0 keys bound to it.</w:t>
      </w:r>
    </w:p>
    <w:p w:rsidR="00A13B5C" w:rsidRDefault="00A13B5C" w:rsidP="00A13B5C">
      <w:pPr>
        <w:pStyle w:val="ListParagraph"/>
        <w:numPr>
          <w:ilvl w:val="0"/>
          <w:numId w:val="13"/>
        </w:numPr>
      </w:pPr>
      <w:r>
        <w:t>Check Key Disconnect – Key Disconnect Button + Board</w:t>
      </w:r>
    </w:p>
    <w:p w:rsidR="00A13B5C" w:rsidRDefault="00A13B5C" w:rsidP="00A13B5C">
      <w:pPr>
        <w:pStyle w:val="ListParagraph"/>
        <w:numPr>
          <w:ilvl w:val="1"/>
          <w:numId w:val="13"/>
        </w:numPr>
      </w:pPr>
      <w:r>
        <w:t>Pass – Gizmo no longer has a key connected to it</w:t>
      </w:r>
    </w:p>
    <w:p w:rsidR="00CE5350" w:rsidRDefault="00A13B5C" w:rsidP="00CE5350">
      <w:pPr>
        <w:pStyle w:val="ListParagraph"/>
        <w:numPr>
          <w:ilvl w:val="1"/>
          <w:numId w:val="13"/>
        </w:numPr>
      </w:pPr>
      <w:r>
        <w:t xml:space="preserve">Fail - </w:t>
      </w:r>
      <w:r>
        <w:t>Button does nothing /</w:t>
      </w:r>
      <w:r>
        <w:t xml:space="preserve"> Gizmo still has a key connection</w:t>
      </w:r>
    </w:p>
    <w:p w:rsidR="00CE5350" w:rsidRDefault="00CE5350" w:rsidP="00CE5350">
      <w:pPr>
        <w:rPr>
          <w:b/>
        </w:rPr>
      </w:pPr>
      <w:r>
        <w:t>Use Case: Add Ball</w:t>
      </w:r>
      <w:r>
        <w:br/>
      </w:r>
      <w:r>
        <w:br/>
      </w:r>
      <w:r>
        <w:lastRenderedPageBreak/>
        <w:t xml:space="preserve">Check if player’s click on button “Add Ball” triggers code tied to it. Ball should be added where the user specified (check where user clicked and that the object added </w:t>
      </w:r>
      <w:r w:rsidR="001D7397">
        <w:t>is a</w:t>
      </w:r>
      <w:r>
        <w:t xml:space="preserve"> </w:t>
      </w:r>
      <w:r w:rsidR="001D7397">
        <w:t>ball</w:t>
      </w:r>
      <w:r>
        <w:t>). Also check if there is already an object in the space clicked, if there is, do not add an absorber.</w:t>
      </w:r>
      <w:r w:rsidR="001D7397">
        <w:t xml:space="preserve"> </w:t>
      </w:r>
      <w:r w:rsidR="001D7397" w:rsidRPr="001D7397">
        <w:rPr>
          <w:b/>
        </w:rPr>
        <w:t>Ensure that there are no other balls on the board, if there are, delete the balls and the check again to make sure board has no balls.</w:t>
      </w:r>
      <w:r w:rsidR="001D7397">
        <w:rPr>
          <w:b/>
        </w:rPr>
        <w:t xml:space="preserve"> (Do this on button click?)</w:t>
      </w:r>
    </w:p>
    <w:p w:rsidR="00A13B5C" w:rsidRDefault="00A13B5C" w:rsidP="00A13B5C">
      <w:pPr>
        <w:pStyle w:val="ListParagraph"/>
        <w:numPr>
          <w:ilvl w:val="0"/>
          <w:numId w:val="15"/>
        </w:numPr>
      </w:pPr>
      <w:r>
        <w:t>Check Add Ball – Add Ball Button + Board</w:t>
      </w:r>
    </w:p>
    <w:p w:rsidR="00A13B5C" w:rsidRDefault="00A13B5C" w:rsidP="00A13B5C">
      <w:pPr>
        <w:pStyle w:val="ListParagraph"/>
        <w:numPr>
          <w:ilvl w:val="1"/>
          <w:numId w:val="15"/>
        </w:numPr>
      </w:pPr>
      <w:r>
        <w:t>Pass – Ball is added to the board</w:t>
      </w:r>
    </w:p>
    <w:p w:rsidR="001D7397" w:rsidRPr="00A13B5C" w:rsidRDefault="00A13B5C" w:rsidP="00CE5350">
      <w:pPr>
        <w:pStyle w:val="ListParagraph"/>
        <w:numPr>
          <w:ilvl w:val="1"/>
          <w:numId w:val="15"/>
        </w:numPr>
      </w:pPr>
      <w:r>
        <w:t xml:space="preserve">Fail - </w:t>
      </w:r>
      <w:r>
        <w:t>Button does nothing /</w:t>
      </w:r>
      <w:r>
        <w:t xml:space="preserve"> Ball is not added</w:t>
      </w:r>
    </w:p>
    <w:p w:rsidR="001D7397" w:rsidRDefault="001D7397" w:rsidP="001D7397">
      <w:r>
        <w:t>Use Case: Rotate</w:t>
      </w:r>
      <w:r>
        <w:br/>
      </w:r>
      <w:r>
        <w:br/>
        <w:t>Check if player’s click on button “Rotate” triggers code tied to it. User will then click on an object. Check if object is there, if yes, continue. Code should then rotate the object 90 degrees. Check that the object has been rotated (basic variable that is updated after rotate?).</w:t>
      </w:r>
    </w:p>
    <w:p w:rsidR="00A13B5C" w:rsidRDefault="00A13B5C" w:rsidP="00A13B5C">
      <w:pPr>
        <w:pStyle w:val="ListParagraph"/>
        <w:numPr>
          <w:ilvl w:val="0"/>
          <w:numId w:val="16"/>
        </w:numPr>
      </w:pPr>
      <w:r>
        <w:t>Check Rotate – Rotate Button + Board</w:t>
      </w:r>
    </w:p>
    <w:p w:rsidR="00A13B5C" w:rsidRDefault="00A13B5C" w:rsidP="00A13B5C">
      <w:pPr>
        <w:pStyle w:val="ListParagraph"/>
        <w:numPr>
          <w:ilvl w:val="1"/>
          <w:numId w:val="16"/>
        </w:numPr>
      </w:pPr>
      <w:r>
        <w:t>Pass – Selected gizmo is rotated</w:t>
      </w:r>
    </w:p>
    <w:p w:rsidR="001D7397" w:rsidRDefault="00A13B5C" w:rsidP="001D7397">
      <w:pPr>
        <w:pStyle w:val="ListParagraph"/>
        <w:numPr>
          <w:ilvl w:val="1"/>
          <w:numId w:val="16"/>
        </w:numPr>
      </w:pPr>
      <w:r>
        <w:t xml:space="preserve">Fail - </w:t>
      </w:r>
      <w:r>
        <w:t>Button does nothing /</w:t>
      </w:r>
      <w:r>
        <w:t xml:space="preserve"> Gizmo is not rotated (check co-</w:t>
      </w:r>
      <w:proofErr w:type="spellStart"/>
      <w:r>
        <w:t>ords</w:t>
      </w:r>
      <w:proofErr w:type="spellEnd"/>
      <w:r>
        <w:t>)</w:t>
      </w:r>
    </w:p>
    <w:p w:rsidR="001D7397" w:rsidRDefault="001D7397" w:rsidP="001D7397">
      <w:r>
        <w:t>Use Case: Clear Board</w:t>
      </w:r>
      <w:r>
        <w:br/>
      </w:r>
      <w:r>
        <w:br/>
        <w:t xml:space="preserve">Check if player’s click on button “Clear Board” triggers code tied to it. Runs the code. Check that there is nothing on the board after clear has been run. </w:t>
      </w:r>
    </w:p>
    <w:p w:rsidR="00A13B5C" w:rsidRDefault="00A13B5C" w:rsidP="00A13B5C">
      <w:pPr>
        <w:pStyle w:val="ListParagraph"/>
        <w:numPr>
          <w:ilvl w:val="0"/>
          <w:numId w:val="17"/>
        </w:numPr>
      </w:pPr>
      <w:r>
        <w:t>Check Clear Board – Clear Board Button + Board</w:t>
      </w:r>
    </w:p>
    <w:p w:rsidR="00A13B5C" w:rsidRDefault="00A13B5C" w:rsidP="00A13B5C">
      <w:pPr>
        <w:pStyle w:val="ListParagraph"/>
        <w:numPr>
          <w:ilvl w:val="1"/>
          <w:numId w:val="17"/>
        </w:numPr>
      </w:pPr>
      <w:r>
        <w:t>Pass – Clears the board of gizmo and ball</w:t>
      </w:r>
    </w:p>
    <w:p w:rsidR="00A13B5C" w:rsidRPr="00A13B5C" w:rsidRDefault="00A13B5C" w:rsidP="001D7397">
      <w:pPr>
        <w:pStyle w:val="ListParagraph"/>
        <w:numPr>
          <w:ilvl w:val="1"/>
          <w:numId w:val="17"/>
        </w:numPr>
      </w:pPr>
      <w:r>
        <w:t xml:space="preserve">Fail - </w:t>
      </w:r>
      <w:r>
        <w:t>Button does nothing /</w:t>
      </w:r>
      <w:r>
        <w:t xml:space="preserve"> Board still has gizmos on it</w:t>
      </w:r>
    </w:p>
    <w:p w:rsidR="001D7397" w:rsidRDefault="001D7397" w:rsidP="001D7397">
      <w:r>
        <w:t>Use Case: Move</w:t>
      </w:r>
      <w:r>
        <w:br/>
      </w:r>
      <w:r>
        <w:br/>
        <w:t>Check if player’s click on button “Move” triggers code tied to it. Check that board is not empty. User clicks on an object, then on the preferred location of where they would like to move it. Check that the user has clicked on a valid object (not empty). After object has been moved check that it is in the correct position by comparing mouse click location to current object position.</w:t>
      </w:r>
    </w:p>
    <w:p w:rsidR="00A13B5C" w:rsidRDefault="00A13B5C" w:rsidP="00A13B5C">
      <w:pPr>
        <w:pStyle w:val="ListParagraph"/>
        <w:numPr>
          <w:ilvl w:val="0"/>
          <w:numId w:val="18"/>
        </w:numPr>
      </w:pPr>
      <w:r>
        <w:t>Check Move – Move Button + Board</w:t>
      </w:r>
    </w:p>
    <w:p w:rsidR="00A13B5C" w:rsidRDefault="00A13B5C" w:rsidP="00A13B5C">
      <w:pPr>
        <w:pStyle w:val="ListParagraph"/>
        <w:numPr>
          <w:ilvl w:val="1"/>
          <w:numId w:val="18"/>
        </w:numPr>
      </w:pPr>
      <w:r>
        <w:t>Pass – Gizmo is moved to position specified</w:t>
      </w:r>
    </w:p>
    <w:p w:rsidR="00586E57" w:rsidRDefault="00A13B5C" w:rsidP="001D7397">
      <w:pPr>
        <w:pStyle w:val="ListParagraph"/>
        <w:numPr>
          <w:ilvl w:val="1"/>
          <w:numId w:val="18"/>
        </w:numPr>
      </w:pPr>
      <w:r>
        <w:t xml:space="preserve">Fail - </w:t>
      </w:r>
      <w:r>
        <w:t>Button does nothing /</w:t>
      </w:r>
      <w:r>
        <w:t xml:space="preserve"> Gizmo doesn’t move / Doesn’t remove old gizmo position</w:t>
      </w:r>
    </w:p>
    <w:p w:rsidR="00A13B5C" w:rsidRDefault="00586E57" w:rsidP="00586E57">
      <w:r>
        <w:t>Use Case: Connect</w:t>
      </w:r>
      <w:r>
        <w:br/>
      </w:r>
      <w:r>
        <w:br/>
        <w:t>Check if player’s click on button “Connect gizmo” triggers code tied to it. Check that board is not empty. User clicks on a gizmo and then another, these are now connected. Check that the 2 gizmos are connected / linked together. Exit Connect mode after 1 link is created to minimize accidental links.</w:t>
      </w:r>
    </w:p>
    <w:p w:rsidR="00A13B5C" w:rsidRDefault="00A13B5C" w:rsidP="00A13B5C">
      <w:pPr>
        <w:pStyle w:val="ListParagraph"/>
        <w:numPr>
          <w:ilvl w:val="0"/>
          <w:numId w:val="19"/>
        </w:numPr>
      </w:pPr>
      <w:r>
        <w:t>Check Connect – Connect Button + Board</w:t>
      </w:r>
    </w:p>
    <w:p w:rsidR="00A13B5C" w:rsidRDefault="00A13B5C" w:rsidP="00A13B5C">
      <w:pPr>
        <w:pStyle w:val="ListParagraph"/>
        <w:numPr>
          <w:ilvl w:val="1"/>
          <w:numId w:val="19"/>
        </w:numPr>
      </w:pPr>
      <w:r>
        <w:t>Pass – 2 Gizmos are now connected/linked</w:t>
      </w:r>
    </w:p>
    <w:p w:rsidR="00586E57" w:rsidRDefault="00A13B5C" w:rsidP="00586E57">
      <w:pPr>
        <w:pStyle w:val="ListParagraph"/>
        <w:numPr>
          <w:ilvl w:val="1"/>
          <w:numId w:val="19"/>
        </w:numPr>
      </w:pPr>
      <w:r>
        <w:t xml:space="preserve">Fail - </w:t>
      </w:r>
      <w:r>
        <w:t>Button does nothing /</w:t>
      </w:r>
      <w:r>
        <w:t xml:space="preserve"> Gizmos are not connected/linked</w:t>
      </w:r>
    </w:p>
    <w:p w:rsidR="00586E57" w:rsidRDefault="00586E57" w:rsidP="00586E57"/>
    <w:p w:rsidR="00586E57" w:rsidRDefault="00586E57" w:rsidP="00586E57">
      <w:r>
        <w:t>Use Case: Disconnect</w:t>
      </w:r>
      <w:r>
        <w:br/>
      </w:r>
      <w:r>
        <w:br/>
        <w:t>Check if player’s click on button “Disconnect gizmo” triggers code tied to it. Check that board is not empty and that a current link / connection between 2 gizmos exists. User clicks on a linked gizmo and then the associated gizmo, these are no longer connected. Check that the 2 gizmos are no longer connected / linked together. Exit disconnect mode after 1 link is been deleted to minimize accidental disconnects.</w:t>
      </w:r>
    </w:p>
    <w:p w:rsidR="00A13B5C" w:rsidRDefault="00A13B5C" w:rsidP="00A13B5C">
      <w:pPr>
        <w:pStyle w:val="ListParagraph"/>
        <w:numPr>
          <w:ilvl w:val="0"/>
          <w:numId w:val="20"/>
        </w:numPr>
      </w:pPr>
      <w:r>
        <w:t>Check Disconnect – Disconnect Button + Board</w:t>
      </w:r>
    </w:p>
    <w:p w:rsidR="00A13B5C" w:rsidRDefault="00A13B5C" w:rsidP="00A13B5C">
      <w:pPr>
        <w:pStyle w:val="ListParagraph"/>
        <w:numPr>
          <w:ilvl w:val="1"/>
          <w:numId w:val="20"/>
        </w:numPr>
      </w:pPr>
      <w:r>
        <w:t>Pass – Gizmo link is destroyed</w:t>
      </w:r>
    </w:p>
    <w:p w:rsidR="00586E57" w:rsidRDefault="00A13B5C" w:rsidP="00586E57">
      <w:pPr>
        <w:pStyle w:val="ListParagraph"/>
        <w:numPr>
          <w:ilvl w:val="1"/>
          <w:numId w:val="20"/>
        </w:numPr>
      </w:pPr>
      <w:r>
        <w:t xml:space="preserve">Fail - </w:t>
      </w:r>
      <w:r>
        <w:t>Button does nothing /</w:t>
      </w:r>
      <w:r>
        <w:t xml:space="preserve"> Gizmos are still connected/linked</w:t>
      </w:r>
    </w:p>
    <w:p w:rsidR="00586E57" w:rsidRDefault="00586E57" w:rsidP="00586E57">
      <w:r>
        <w:t xml:space="preserve">Use Case: Change Friction </w:t>
      </w:r>
      <w:r>
        <w:br/>
      </w:r>
      <w:r>
        <w:br/>
        <w:t>Check if slider “Change Friction” triggers code tied to it. User chooses value on a slider. Check that the number displayed on the GUI is the same as the value for friction.</w:t>
      </w:r>
    </w:p>
    <w:p w:rsidR="00A13B5C" w:rsidRDefault="00A13B5C" w:rsidP="00A13B5C">
      <w:pPr>
        <w:pStyle w:val="ListParagraph"/>
        <w:numPr>
          <w:ilvl w:val="0"/>
          <w:numId w:val="21"/>
        </w:numPr>
      </w:pPr>
      <w:r>
        <w:t>Check Change Friction – Change Friction Slider + Board</w:t>
      </w:r>
    </w:p>
    <w:p w:rsidR="00A13B5C" w:rsidRDefault="00A13B5C" w:rsidP="00A13B5C">
      <w:pPr>
        <w:pStyle w:val="ListParagraph"/>
        <w:numPr>
          <w:ilvl w:val="1"/>
          <w:numId w:val="21"/>
        </w:numPr>
      </w:pPr>
      <w:r>
        <w:t>Pass – Friction variable is changed</w:t>
      </w:r>
    </w:p>
    <w:p w:rsidR="00586E57" w:rsidRDefault="00A13B5C" w:rsidP="00586E57">
      <w:pPr>
        <w:pStyle w:val="ListParagraph"/>
        <w:numPr>
          <w:ilvl w:val="1"/>
          <w:numId w:val="21"/>
        </w:numPr>
      </w:pPr>
      <w:r>
        <w:t>Fail - Slider</w:t>
      </w:r>
      <w:r>
        <w:t xml:space="preserve"> does nothing /</w:t>
      </w:r>
      <w:r>
        <w:t xml:space="preserve"> Friction is changed but not to correct value</w:t>
      </w:r>
    </w:p>
    <w:p w:rsidR="00586E57" w:rsidRDefault="00586E57" w:rsidP="00586E57">
      <w:r>
        <w:t xml:space="preserve">Use Case: Change Gravity </w:t>
      </w:r>
      <w:r>
        <w:br/>
      </w:r>
      <w:r>
        <w:br/>
        <w:t>Check if slider “Change Gravity” triggers code tied to it. User chooses value on a slider. Check that the number displayed on the GUI is the same as the value for gravity.</w:t>
      </w:r>
    </w:p>
    <w:p w:rsidR="00A13B5C" w:rsidRDefault="00A13B5C" w:rsidP="00A13B5C">
      <w:pPr>
        <w:pStyle w:val="ListParagraph"/>
        <w:numPr>
          <w:ilvl w:val="0"/>
          <w:numId w:val="22"/>
        </w:numPr>
      </w:pPr>
      <w:r>
        <w:t xml:space="preserve">Check Change </w:t>
      </w:r>
      <w:r>
        <w:t>Gravity</w:t>
      </w:r>
      <w:r>
        <w:t xml:space="preserve"> – Change </w:t>
      </w:r>
      <w:r>
        <w:t>Gravity</w:t>
      </w:r>
      <w:r>
        <w:t xml:space="preserve"> Slider + Board</w:t>
      </w:r>
    </w:p>
    <w:p w:rsidR="00A13B5C" w:rsidRDefault="00A13B5C" w:rsidP="00A13B5C">
      <w:pPr>
        <w:pStyle w:val="ListParagraph"/>
        <w:numPr>
          <w:ilvl w:val="1"/>
          <w:numId w:val="22"/>
        </w:numPr>
      </w:pPr>
      <w:r>
        <w:t xml:space="preserve">Pass – </w:t>
      </w:r>
      <w:r>
        <w:t>Gravity</w:t>
      </w:r>
      <w:r>
        <w:t xml:space="preserve"> variable is changed</w:t>
      </w:r>
    </w:p>
    <w:p w:rsidR="00A13B5C" w:rsidRDefault="00A13B5C" w:rsidP="00A13B5C">
      <w:pPr>
        <w:pStyle w:val="ListParagraph"/>
        <w:numPr>
          <w:ilvl w:val="1"/>
          <w:numId w:val="22"/>
        </w:numPr>
      </w:pPr>
      <w:r>
        <w:t xml:space="preserve">Fail - Slider does nothing / </w:t>
      </w:r>
      <w:r>
        <w:t>Gravity</w:t>
      </w:r>
      <w:r>
        <w:t xml:space="preserve"> is changed but not to correct value</w:t>
      </w:r>
    </w:p>
    <w:p w:rsidR="00A13B5C" w:rsidRPr="001D7397" w:rsidRDefault="00A13B5C" w:rsidP="00586E57"/>
    <w:p w:rsidR="00586E57" w:rsidRPr="001D7397" w:rsidRDefault="00586E57" w:rsidP="00586E57">
      <w:bookmarkStart w:id="0" w:name="_GoBack"/>
      <w:bookmarkEnd w:id="0"/>
    </w:p>
    <w:sectPr w:rsidR="00586E57" w:rsidRPr="001D73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1F1"/>
    <w:multiLevelType w:val="hybridMultilevel"/>
    <w:tmpl w:val="B93842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CD60AE"/>
    <w:multiLevelType w:val="hybridMultilevel"/>
    <w:tmpl w:val="0192AA4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A83970"/>
    <w:multiLevelType w:val="hybridMultilevel"/>
    <w:tmpl w:val="84481D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281268"/>
    <w:multiLevelType w:val="hybridMultilevel"/>
    <w:tmpl w:val="846820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B46C7"/>
    <w:multiLevelType w:val="hybridMultilevel"/>
    <w:tmpl w:val="38E630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E42946"/>
    <w:multiLevelType w:val="hybridMultilevel"/>
    <w:tmpl w:val="85023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4D71C4"/>
    <w:multiLevelType w:val="hybridMultilevel"/>
    <w:tmpl w:val="41D4C9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533F7B"/>
    <w:multiLevelType w:val="hybridMultilevel"/>
    <w:tmpl w:val="AFB8B4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A4379B"/>
    <w:multiLevelType w:val="hybridMultilevel"/>
    <w:tmpl w:val="89920C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670C7D"/>
    <w:multiLevelType w:val="hybridMultilevel"/>
    <w:tmpl w:val="C818B9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90946"/>
    <w:multiLevelType w:val="hybridMultilevel"/>
    <w:tmpl w:val="82149FA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547172"/>
    <w:multiLevelType w:val="hybridMultilevel"/>
    <w:tmpl w:val="789EDA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0424CC"/>
    <w:multiLevelType w:val="hybridMultilevel"/>
    <w:tmpl w:val="85023A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7D216F"/>
    <w:multiLevelType w:val="hybridMultilevel"/>
    <w:tmpl w:val="C9020A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1C5961"/>
    <w:multiLevelType w:val="hybridMultilevel"/>
    <w:tmpl w:val="B06E22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8E51A8"/>
    <w:multiLevelType w:val="hybridMultilevel"/>
    <w:tmpl w:val="359289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F3915BB"/>
    <w:multiLevelType w:val="hybridMultilevel"/>
    <w:tmpl w:val="552CD69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D61657"/>
    <w:multiLevelType w:val="hybridMultilevel"/>
    <w:tmpl w:val="E69C8A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F1868DD"/>
    <w:multiLevelType w:val="hybridMultilevel"/>
    <w:tmpl w:val="3B4A06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6F72A8"/>
    <w:multiLevelType w:val="hybridMultilevel"/>
    <w:tmpl w:val="52BEDD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11F0535"/>
    <w:multiLevelType w:val="hybridMultilevel"/>
    <w:tmpl w:val="374237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985643"/>
    <w:multiLevelType w:val="hybridMultilevel"/>
    <w:tmpl w:val="9B00E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7"/>
  </w:num>
  <w:num w:numId="3">
    <w:abstractNumId w:val="11"/>
  </w:num>
  <w:num w:numId="4">
    <w:abstractNumId w:val="2"/>
  </w:num>
  <w:num w:numId="5">
    <w:abstractNumId w:val="7"/>
  </w:num>
  <w:num w:numId="6">
    <w:abstractNumId w:val="14"/>
  </w:num>
  <w:num w:numId="7">
    <w:abstractNumId w:val="10"/>
  </w:num>
  <w:num w:numId="8">
    <w:abstractNumId w:val="18"/>
  </w:num>
  <w:num w:numId="9">
    <w:abstractNumId w:val="15"/>
  </w:num>
  <w:num w:numId="10">
    <w:abstractNumId w:val="1"/>
  </w:num>
  <w:num w:numId="11">
    <w:abstractNumId w:val="4"/>
  </w:num>
  <w:num w:numId="12">
    <w:abstractNumId w:val="13"/>
  </w:num>
  <w:num w:numId="13">
    <w:abstractNumId w:val="0"/>
  </w:num>
  <w:num w:numId="14">
    <w:abstractNumId w:val="21"/>
  </w:num>
  <w:num w:numId="15">
    <w:abstractNumId w:val="9"/>
  </w:num>
  <w:num w:numId="16">
    <w:abstractNumId w:val="20"/>
  </w:num>
  <w:num w:numId="17">
    <w:abstractNumId w:val="6"/>
  </w:num>
  <w:num w:numId="18">
    <w:abstractNumId w:val="8"/>
  </w:num>
  <w:num w:numId="19">
    <w:abstractNumId w:val="3"/>
  </w:num>
  <w:num w:numId="20">
    <w:abstractNumId w:val="19"/>
  </w:num>
  <w:num w:numId="21">
    <w:abstractNumId w:val="5"/>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BAF"/>
    <w:rsid w:val="001315B1"/>
    <w:rsid w:val="001D7397"/>
    <w:rsid w:val="00586E57"/>
    <w:rsid w:val="005C58EB"/>
    <w:rsid w:val="00630750"/>
    <w:rsid w:val="009D2BAF"/>
    <w:rsid w:val="00A13B5C"/>
    <w:rsid w:val="00C71C77"/>
    <w:rsid w:val="00CE5350"/>
    <w:rsid w:val="00E91A5A"/>
    <w:rsid w:val="00EB25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DAC5"/>
  <w15:chartTrackingRefBased/>
  <w15:docId w15:val="{1761CD6C-EB94-40B7-A5FE-58DEE062F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42F0D9D5.dotm</Template>
  <TotalTime>0</TotalTime>
  <Pages>5</Pages>
  <Words>1536</Words>
  <Characters>8760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2018-02-14T15:31:00Z</dcterms:created>
  <dcterms:modified xsi:type="dcterms:W3CDTF">2018-02-14T15:31:00Z</dcterms:modified>
</cp:coreProperties>
</file>