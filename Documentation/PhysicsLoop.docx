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07487591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color w:val="000000"/>
          <w:lang w:val="en-GB" w:eastAsia="en-GB"/>
        </w:rPr>
      </w:sdtEndPr>
      <w:sdtContent>
        <w:p w14:paraId="42EB8FAC" w14:textId="4E946B9E" w:rsidR="00903584" w:rsidRDefault="00903584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F38802" wp14:editId="56B59C5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1-3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C6562E5" w14:textId="55D3A6C1" w:rsidR="00903584" w:rsidRDefault="0090358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1/31/2018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1F3880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1-3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C6562E5" w14:textId="55D3A6C1" w:rsidR="00903584" w:rsidRDefault="0090358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1/31/2018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76F1BF" wp14:editId="379FE9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3175635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1870075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C3DB22" w14:textId="6249EBCC" w:rsidR="00903584" w:rsidRDefault="0090358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CS308 Gizmo-Ball</w:t>
                                    </w:r>
                                  </w:sdtContent>
                                </w:sdt>
                              </w:p>
                              <w:p w14:paraId="04BA9846" w14:textId="33863117" w:rsidR="00903584" w:rsidRDefault="0090358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Physics Loop &amp; Triggering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76F1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50C3DB22" w14:textId="6249EBCC" w:rsidR="00903584" w:rsidRDefault="0090358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CS308 Gizmo-Ball</w:t>
                              </w:r>
                            </w:sdtContent>
                          </w:sdt>
                        </w:p>
                        <w:p w14:paraId="04BA9846" w14:textId="33863117" w:rsidR="00903584" w:rsidRDefault="0090358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Physics Loop &amp; Triggering System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1B33ECF" w14:textId="160AFF38" w:rsidR="00903584" w:rsidRDefault="00903584" w:rsidP="005C1A6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3C0A8E" wp14:editId="67887ACF">
                    <wp:simplePos x="0" y="0"/>
                    <wp:positionH relativeFrom="page">
                      <wp:posOffset>3171825</wp:posOffset>
                    </wp:positionH>
                    <wp:positionV relativeFrom="margin">
                      <wp:posOffset>7688475</wp:posOffset>
                    </wp:positionV>
                    <wp:extent cx="1828800" cy="1165965"/>
                    <wp:effectExtent l="0" t="0" r="0" b="1524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1659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A9968E" w14:textId="4203FF86" w:rsidR="00903584" w:rsidRDefault="00903584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 xml:space="preserve">Elias </w:t>
                                    </w:r>
                                    <w:proofErr w:type="spellStart"/>
                                    <w:r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Evangelou</w:t>
                                    </w:r>
                                    <w:proofErr w:type="spellEnd"/>
                                    <w:r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 xml:space="preserve">               Steven Barry         Christopher Richmond   Sandeep </w:t>
                                    </w:r>
                                    <w:proofErr w:type="spellStart"/>
                                    <w:r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Dhesi</w:t>
                                    </w:r>
                                    <w:proofErr w:type="spellEnd"/>
                                    <w:r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 xml:space="preserve">                                                      Liam Joyce</w:t>
                                    </w:r>
                                  </w:sdtContent>
                                </w:sdt>
                              </w:p>
                              <w:p w14:paraId="1401AE0A" w14:textId="14FDBD00" w:rsidR="00903584" w:rsidRDefault="0090358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3C0A8E" id="Text Box 32" o:spid="_x0000_s1056" type="#_x0000_t202" style="position:absolute;margin-left:249.75pt;margin-top:605.4pt;width:2in;height:91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" filled="f" stroked="f" strokeweight=".5pt">
                    <v:textbox inset="0,0,0,0">
                      <w:txbxContent>
                        <w:p w14:paraId="5BA9968E" w14:textId="4203FF86" w:rsidR="00903584" w:rsidRDefault="00903584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Elias </w:t>
                              </w:r>
                              <w:proofErr w:type="spellStart"/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Evangelou</w:t>
                              </w:r>
                              <w:proofErr w:type="spellEnd"/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               Steven Barry         Christopher Richmond   Sandeep </w:t>
                              </w:r>
                              <w:proofErr w:type="spellStart"/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Dhesi</w:t>
                              </w:r>
                              <w:proofErr w:type="spellEnd"/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                                                      Liam Joyce</w:t>
                              </w:r>
                            </w:sdtContent>
                          </w:sdt>
                        </w:p>
                        <w:p w14:paraId="1401AE0A" w14:textId="14FDBD00" w:rsidR="00903584" w:rsidRDefault="0090358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525FD7EF" w14:textId="77777777" w:rsidR="00583882" w:rsidRPr="005C1A6D" w:rsidRDefault="007B672B">
      <w:pPr>
        <w:rPr>
          <w:b/>
          <w:u w:val="single"/>
        </w:rPr>
      </w:pPr>
      <w:r w:rsidRPr="005C1A6D">
        <w:rPr>
          <w:b/>
          <w:u w:val="single"/>
        </w:rPr>
        <w:lastRenderedPageBreak/>
        <w:t>PHYSICS LOOP</w:t>
      </w:r>
      <w:r w:rsidR="005C1A6D" w:rsidRPr="005C1A6D">
        <w:rPr>
          <w:b/>
          <w:u w:val="single"/>
        </w:rPr>
        <w:t>:</w:t>
      </w:r>
    </w:p>
    <w:p w14:paraId="002099BD" w14:textId="6703AB72" w:rsidR="00583882" w:rsidRPr="00583882" w:rsidRDefault="00223585">
      <w:r>
        <w:t>The physics loop is based on</w:t>
      </w:r>
      <w:r w:rsidR="00583882">
        <w:t xml:space="preserve"> a timer running </w:t>
      </w:r>
      <w:r w:rsidR="005C1A6D">
        <w:t>i</w:t>
      </w:r>
      <w:r w:rsidR="003902BA">
        <w:t>n 0.5</w:t>
      </w:r>
      <w:r w:rsidR="00140677">
        <w:t xml:space="preserve"> </w:t>
      </w:r>
      <w:r w:rsidR="000E6F0B">
        <w:t>second</w:t>
      </w:r>
      <w:r w:rsidR="00583882">
        <w:t xml:space="preserve"> </w:t>
      </w:r>
      <w:r w:rsidR="00075909">
        <w:t xml:space="preserve">intervals. </w:t>
      </w:r>
      <w:r w:rsidR="005C1A6D">
        <w:t>Each</w:t>
      </w:r>
      <w:r w:rsidR="00583882">
        <w:t xml:space="preserve"> tick the </w:t>
      </w:r>
      <w:proofErr w:type="spellStart"/>
      <w:r w:rsidR="00583882">
        <w:t>minTimeUntilCollision</w:t>
      </w:r>
      <w:proofErr w:type="spellEnd"/>
      <w:r w:rsidR="00583882">
        <w:t xml:space="preserve"> method is called on every other </w:t>
      </w:r>
      <w:r w:rsidR="00140677">
        <w:t>gizmo</w:t>
      </w:r>
      <w:r w:rsidR="00583882">
        <w:t xml:space="preserve"> in </w:t>
      </w:r>
      <w:r w:rsidR="005C1A6D">
        <w:t>order to</w:t>
      </w:r>
      <w:r w:rsidR="00583882">
        <w:t xml:space="preserve"> determine if a collision is going to occur during this </w:t>
      </w:r>
      <w:r w:rsidR="003902BA">
        <w:t>tick. If</w:t>
      </w:r>
      <w:r w:rsidR="00583882">
        <w:t xml:space="preserve"> </w:t>
      </w:r>
      <w:r w:rsidR="003902BA">
        <w:t>the minimum time until collision</w:t>
      </w:r>
      <w:r w:rsidR="00583882">
        <w:t xml:space="preserve"> is less than</w:t>
      </w:r>
      <w:r w:rsidR="005A3285">
        <w:t xml:space="preserve"> the timer’s</w:t>
      </w:r>
      <w:r w:rsidR="00583882">
        <w:t xml:space="preserve"> tick </w:t>
      </w:r>
      <w:r w:rsidR="005A3285">
        <w:t>time,</w:t>
      </w:r>
      <w:r w:rsidR="003902BA">
        <w:t xml:space="preserve"> then a collision is going to </w:t>
      </w:r>
      <w:r w:rsidR="005A3285">
        <w:t>occur. In</w:t>
      </w:r>
      <w:r w:rsidR="000E6F0B">
        <w:t xml:space="preserve"> case of no collision the </w:t>
      </w:r>
      <w:r w:rsidR="009C4101">
        <w:t xml:space="preserve">ball moves </w:t>
      </w:r>
      <w:r w:rsidR="005A3285">
        <w:t>freely</w:t>
      </w:r>
      <w:r w:rsidR="009C4101">
        <w:t xml:space="preserve"> for tick </w:t>
      </w:r>
      <w:r w:rsidR="005A3285">
        <w:t>time. If</w:t>
      </w:r>
      <w:r w:rsidR="00583882">
        <w:t xml:space="preserve"> we know that there is going to be a collision the ball</w:t>
      </w:r>
      <w:r w:rsidR="009C4101">
        <w:t xml:space="preserve"> moves for </w:t>
      </w:r>
      <w:proofErr w:type="spellStart"/>
      <w:r w:rsidR="009C4101">
        <w:t>minTimeUntilCollision</w:t>
      </w:r>
      <w:proofErr w:type="spellEnd"/>
      <w:r w:rsidR="009C4101">
        <w:t xml:space="preserve"> and is</w:t>
      </w:r>
      <w:r w:rsidR="00583882">
        <w:t xml:space="preserve"> </w:t>
      </w:r>
      <w:r w:rsidR="009C4101">
        <w:t>now</w:t>
      </w:r>
      <w:r w:rsidR="00583882">
        <w:t xml:space="preserve"> adjacent to the object </w:t>
      </w:r>
      <w:r w:rsidR="005C1A6D">
        <w:t>it’s</w:t>
      </w:r>
      <w:r w:rsidR="00583882">
        <w:t xml:space="preserve"> going to collide</w:t>
      </w:r>
      <w:r w:rsidR="009C4101">
        <w:t xml:space="preserve"> with</w:t>
      </w:r>
      <w:r w:rsidR="005C1A6D">
        <w:t xml:space="preserve">. </w:t>
      </w:r>
      <w:r w:rsidR="005A3285">
        <w:t>Because of the collision</w:t>
      </w:r>
      <w:r w:rsidR="005A69F9">
        <w:t xml:space="preserve"> all the gizmos that</w:t>
      </w:r>
      <w:r w:rsidR="005A3285">
        <w:t xml:space="preserve"> </w:t>
      </w:r>
      <w:r w:rsidR="005A69F9">
        <w:t>the colliding gizmo</w:t>
      </w:r>
      <w:r w:rsidR="005A3285">
        <w:t xml:space="preserve"> is connected to</w:t>
      </w:r>
      <w:r w:rsidR="005A69F9">
        <w:t xml:space="preserve"> are </w:t>
      </w:r>
      <w:r w:rsidR="001C00C8">
        <w:t xml:space="preserve">triggered. </w:t>
      </w:r>
      <w:r w:rsidR="007A29DC">
        <w:t>After the collision has occurred</w:t>
      </w:r>
      <w:r w:rsidR="00583882">
        <w:t xml:space="preserve"> the</w:t>
      </w:r>
      <w:r w:rsidR="009C4101">
        <w:t xml:space="preserve"> appropriate</w:t>
      </w:r>
      <w:r w:rsidR="00C511AD">
        <w:t xml:space="preserve"> reflect</w:t>
      </w:r>
      <w:r w:rsidR="00583882">
        <w:t xml:space="preserve"> method is called to </w:t>
      </w:r>
      <w:r w:rsidR="009C4101">
        <w:t>calculate</w:t>
      </w:r>
      <w:r w:rsidR="00583882">
        <w:t xml:space="preserve"> the ball’s new velocity</w:t>
      </w:r>
      <w:r w:rsidR="000E6F0B">
        <w:t>. At</w:t>
      </w:r>
      <w:r w:rsidR="00075909">
        <w:t xml:space="preserve"> last gravity and friction are applied to the ball using a mathematical formula.</w:t>
      </w:r>
    </w:p>
    <w:p w14:paraId="7DB693B7" w14:textId="4CA2B8E5" w:rsidR="00100448" w:rsidRPr="00C511AD" w:rsidRDefault="007B672B" w:rsidP="005C1A6D">
      <w:pPr>
        <w:rPr>
          <w:u w:val="single"/>
        </w:rPr>
      </w:pPr>
      <w:r>
        <w:br/>
      </w:r>
      <w:r>
        <w:br/>
      </w:r>
      <w:r w:rsidR="00C511AD" w:rsidRPr="00C511AD">
        <w:rPr>
          <w:u w:val="single"/>
        </w:rPr>
        <w:t>A Pseudo Algorithm</w:t>
      </w:r>
      <w:r w:rsidR="005C1A6D" w:rsidRPr="00C511AD">
        <w:rPr>
          <w:u w:val="single"/>
        </w:rPr>
        <w:t>:</w:t>
      </w:r>
    </w:p>
    <w:p w14:paraId="604DCC31" w14:textId="249F73BA" w:rsidR="00100448" w:rsidRDefault="007B672B" w:rsidP="0025675C">
      <w:pPr>
        <w:pStyle w:val="ListParagraph"/>
        <w:numPr>
          <w:ilvl w:val="0"/>
          <w:numId w:val="4"/>
        </w:numPr>
      </w:pPr>
      <w:r>
        <w:t xml:space="preserve">Call </w:t>
      </w:r>
      <w:proofErr w:type="spellStart"/>
      <w:r w:rsidR="009C4101">
        <w:t>minT</w:t>
      </w:r>
      <w:r>
        <w:t>imeUntilCollision</w:t>
      </w:r>
      <w:proofErr w:type="spellEnd"/>
      <w:r>
        <w:t>()</w:t>
      </w:r>
      <w:r w:rsidR="005C1A6D">
        <w:t xml:space="preserve"> method on every other object</w:t>
      </w:r>
    </w:p>
    <w:p w14:paraId="239F4DA4" w14:textId="77777777" w:rsidR="00075909" w:rsidRDefault="00075909" w:rsidP="0025675C">
      <w:pPr>
        <w:pStyle w:val="ListParagraph"/>
        <w:numPr>
          <w:ilvl w:val="0"/>
          <w:numId w:val="4"/>
        </w:numPr>
      </w:pPr>
      <w:r>
        <w:t xml:space="preserve">IF </w:t>
      </w:r>
      <w:proofErr w:type="spellStart"/>
      <w:r>
        <w:t>minTimeUntilCollision</w:t>
      </w:r>
      <w:proofErr w:type="spellEnd"/>
      <w:r>
        <w:t xml:space="preserve"> is more than tick time:</w:t>
      </w:r>
    </w:p>
    <w:p w14:paraId="31725E40" w14:textId="4496EDB3" w:rsidR="00075909" w:rsidRPr="005C1A6D" w:rsidRDefault="00075909" w:rsidP="00075909">
      <w:pPr>
        <w:pStyle w:val="ListParagraph"/>
        <w:numPr>
          <w:ilvl w:val="1"/>
          <w:numId w:val="4"/>
        </w:numPr>
      </w:pPr>
      <w:r>
        <w:t xml:space="preserve">Move ball for time(no Collision </w:t>
      </w:r>
      <w:r w:rsidR="007A29DC">
        <w:t>meaning</w:t>
      </w:r>
      <w:r>
        <w:t xml:space="preserve"> the ball moves freely)</w:t>
      </w:r>
    </w:p>
    <w:p w14:paraId="0B9696A5" w14:textId="77777777" w:rsidR="00100448" w:rsidRDefault="007B672B" w:rsidP="00075909">
      <w:pPr>
        <w:pStyle w:val="ListParagraph"/>
        <w:numPr>
          <w:ilvl w:val="0"/>
          <w:numId w:val="4"/>
        </w:numPr>
      </w:pPr>
      <w:r>
        <w:t xml:space="preserve">IF </w:t>
      </w:r>
      <w:proofErr w:type="spellStart"/>
      <w:r w:rsidR="005C1A6D">
        <w:t>minTimeUntilCollision</w:t>
      </w:r>
      <w:proofErr w:type="spellEnd"/>
      <w:r w:rsidR="005C1A6D">
        <w:t xml:space="preserve"> is</w:t>
      </w:r>
      <w:r>
        <w:t xml:space="preserve"> </w:t>
      </w:r>
      <w:r w:rsidR="005C1A6D">
        <w:t>less than</w:t>
      </w:r>
      <w:r>
        <w:t xml:space="preserve"> tick time:</w:t>
      </w:r>
    </w:p>
    <w:p w14:paraId="2B1DDFCE" w14:textId="394C5A9D" w:rsidR="005C1A6D" w:rsidRDefault="005C1A6D" w:rsidP="00075909">
      <w:pPr>
        <w:pStyle w:val="ListParagraph"/>
        <w:numPr>
          <w:ilvl w:val="1"/>
          <w:numId w:val="4"/>
        </w:numPr>
      </w:pPr>
      <w:r>
        <w:t>Update Ball’s position to be adjacent to colliding object</w:t>
      </w:r>
    </w:p>
    <w:p w14:paraId="413D108D" w14:textId="74AB21EA" w:rsidR="00E24807" w:rsidRDefault="00E24807" w:rsidP="00075909">
      <w:pPr>
        <w:pStyle w:val="ListParagraph"/>
        <w:numPr>
          <w:ilvl w:val="1"/>
          <w:numId w:val="4"/>
        </w:numPr>
      </w:pPr>
      <w:r>
        <w:t>Trigger any connected Gizmos</w:t>
      </w:r>
    </w:p>
    <w:p w14:paraId="7D29DE40" w14:textId="6BC1F050" w:rsidR="005707A0" w:rsidRDefault="005C1A6D" w:rsidP="00F27365">
      <w:pPr>
        <w:pStyle w:val="ListParagraph"/>
        <w:numPr>
          <w:ilvl w:val="1"/>
          <w:numId w:val="4"/>
        </w:numPr>
      </w:pPr>
      <w:r>
        <w:t xml:space="preserve">Call </w:t>
      </w:r>
      <w:r w:rsidR="007B672B">
        <w:t>Reflect()</w:t>
      </w:r>
      <w:r>
        <w:t xml:space="preserve"> method</w:t>
      </w:r>
      <w:r w:rsidR="007B672B">
        <w:t xml:space="preserve"> </w:t>
      </w:r>
      <w:r>
        <w:t>to get new velocity after collision</w:t>
      </w:r>
    </w:p>
    <w:p w14:paraId="4A16B7C4" w14:textId="56E671A3" w:rsidR="00C511AD" w:rsidRPr="005C1A6D" w:rsidRDefault="00C511AD" w:rsidP="00C511AD">
      <w:pPr>
        <w:pStyle w:val="ListParagraph"/>
        <w:numPr>
          <w:ilvl w:val="0"/>
          <w:numId w:val="4"/>
        </w:numPr>
      </w:pPr>
      <w:r>
        <w:t>Apply Gravity and Friction</w:t>
      </w:r>
    </w:p>
    <w:p w14:paraId="1BAADD44" w14:textId="77777777" w:rsidR="00100448" w:rsidRDefault="00100448"/>
    <w:p w14:paraId="04F727DD" w14:textId="112CAB8F" w:rsidR="00100448" w:rsidRDefault="005707A0">
      <w:r w:rsidRPr="00F27365">
        <w:rPr>
          <w:b/>
          <w:u w:val="single"/>
        </w:rPr>
        <w:t>Triggering System:</w:t>
      </w:r>
      <w:r w:rsidR="007B672B">
        <w:tab/>
      </w:r>
    </w:p>
    <w:p w14:paraId="2EFB4317" w14:textId="09839BF9" w:rsidR="007A29DC" w:rsidRDefault="0040057E">
      <w:r w:rsidRPr="00E24807">
        <w:t xml:space="preserve">The triggering system is the </w:t>
      </w:r>
      <w:r w:rsidR="00E24807" w:rsidRPr="00E24807">
        <w:t>system</w:t>
      </w:r>
      <w:r w:rsidRPr="00E24807">
        <w:t xml:space="preserve"> that is going to be </w:t>
      </w:r>
      <w:r w:rsidR="00E24807" w:rsidRPr="00E24807">
        <w:t xml:space="preserve">responsible for how gizmos or keyboard events can be connected </w:t>
      </w:r>
      <w:r w:rsidR="00E24807">
        <w:t>on</w:t>
      </w:r>
      <w:r w:rsidR="00E24807" w:rsidRPr="00E24807">
        <w:t xml:space="preserve">to </w:t>
      </w:r>
      <w:r w:rsidR="00A41E64">
        <w:t>other</w:t>
      </w:r>
      <w:r w:rsidR="00E24807" w:rsidRPr="00E24807">
        <w:t xml:space="preserve"> </w:t>
      </w:r>
      <w:r w:rsidR="00533673" w:rsidRPr="00E24807">
        <w:t>gizmo</w:t>
      </w:r>
      <w:r w:rsidR="00A41E64">
        <w:t>s</w:t>
      </w:r>
      <w:r w:rsidR="000C4C44">
        <w:t xml:space="preserve"> in build mode</w:t>
      </w:r>
      <w:r w:rsidR="00CC797A">
        <w:t xml:space="preserve"> and how these connection</w:t>
      </w:r>
      <w:r w:rsidR="00223585">
        <w:t>s</w:t>
      </w:r>
      <w:r w:rsidR="00CC797A">
        <w:t xml:space="preserve"> are going to be handled in play </w:t>
      </w:r>
      <w:r w:rsidR="004857B8">
        <w:t>mode</w:t>
      </w:r>
      <w:r w:rsidR="004857B8" w:rsidRPr="00E24807">
        <w:t>.</w:t>
      </w:r>
      <w:r w:rsidR="004857B8">
        <w:t xml:space="preserve"> </w:t>
      </w:r>
      <w:r w:rsidR="00F27365">
        <w:t>A</w:t>
      </w:r>
      <w:r w:rsidR="008C2BAB">
        <w:t xml:space="preserve"> Gizmo can be triggered either by pressing a key</w:t>
      </w:r>
      <w:r w:rsidR="00F27365">
        <w:t xml:space="preserve"> event</w:t>
      </w:r>
      <w:r w:rsidR="008C2BAB">
        <w:t xml:space="preserve"> that</w:t>
      </w:r>
      <w:r w:rsidR="00F27365">
        <w:t xml:space="preserve"> is connected to it or by the ball colliding with a Gizmo connected to it.</w:t>
      </w:r>
      <w:r w:rsidR="004857B8">
        <w:t xml:space="preserve"> Different gizmos implement different functionality when triggered for example a left flipper when triggered rotates 90 degrees counter clockwise whereas a right flipper rotates clockwise. This could be achieved using </w:t>
      </w:r>
      <w:r w:rsidR="00EB53C5">
        <w:t>the</w:t>
      </w:r>
      <w:r w:rsidR="004857B8">
        <w:t xml:space="preserve"> </w:t>
      </w:r>
      <w:proofErr w:type="spellStart"/>
      <w:r w:rsidR="004857B8">
        <w:t>Triggerable</w:t>
      </w:r>
      <w:proofErr w:type="spellEnd"/>
      <w:r w:rsidR="004857B8">
        <w:t xml:space="preserve"> interface witch all the gizmos will implement.</w:t>
      </w:r>
      <w:r w:rsidR="00F27365">
        <w:t xml:space="preserve"> </w:t>
      </w:r>
      <w:r w:rsidR="008C2BAB">
        <w:t>In</w:t>
      </w:r>
      <w:r w:rsidR="00E24807">
        <w:t xml:space="preserve"> Build mode </w:t>
      </w:r>
      <w:r w:rsidR="00061CB0">
        <w:t xml:space="preserve">the user </w:t>
      </w:r>
      <w:r w:rsidR="00520641">
        <w:t>can</w:t>
      </w:r>
      <w:r w:rsidR="007A29DC">
        <w:t xml:space="preserve"> either</w:t>
      </w:r>
      <w:r w:rsidR="00061CB0">
        <w:t xml:space="preserve"> connect gizmos</w:t>
      </w:r>
      <w:r w:rsidR="00CC797A">
        <w:t xml:space="preserve"> to</w:t>
      </w:r>
      <w:r w:rsidR="007A29DC">
        <w:t xml:space="preserve"> trigger</w:t>
      </w:r>
      <w:r w:rsidR="00CC797A">
        <w:t xml:space="preserve"> other gizmos or connect a keyboard event to</w:t>
      </w:r>
      <w:r w:rsidR="007A29DC">
        <w:t xml:space="preserve"> trigger</w:t>
      </w:r>
      <w:r w:rsidR="00CC797A">
        <w:t xml:space="preserve"> a </w:t>
      </w:r>
      <w:r w:rsidR="009C4FB2">
        <w:t>gizmo. Whenever the user adds a key event to be connected to a gizmo that key event is added to the list of keyboard events the system is</w:t>
      </w:r>
      <w:r w:rsidR="00F27365">
        <w:t xml:space="preserve"> going to be</w:t>
      </w:r>
      <w:r w:rsidR="009C4FB2">
        <w:t xml:space="preserve"> listening to</w:t>
      </w:r>
      <w:r w:rsidR="001B50C4">
        <w:t xml:space="preserve"> and whenever a gizmo to gizmo connection is added</w:t>
      </w:r>
      <w:r w:rsidR="000C4C44">
        <w:t xml:space="preserve"> </w:t>
      </w:r>
      <w:r w:rsidR="001B50C4">
        <w:t>a reference of the gizmo to be triggered is stored in the gizmo that is</w:t>
      </w:r>
      <w:r w:rsidR="000C4C44">
        <w:t xml:space="preserve"> </w:t>
      </w:r>
      <w:r w:rsidR="001B50C4">
        <w:t>trigger</w:t>
      </w:r>
      <w:r w:rsidR="000C4C44">
        <w:t>ing</w:t>
      </w:r>
      <w:r w:rsidR="001B50C4">
        <w:t xml:space="preserve"> it</w:t>
      </w:r>
      <w:r w:rsidR="009C4FB2">
        <w:t>.</w:t>
      </w:r>
      <w:r w:rsidR="001B50C4">
        <w:t xml:space="preserve"> </w:t>
      </w:r>
      <w:r w:rsidR="00520641">
        <w:t>The relation</w:t>
      </w:r>
      <w:r w:rsidR="001B50C4">
        <w:t xml:space="preserve"> </w:t>
      </w:r>
      <w:r w:rsidR="000C4C44">
        <w:t>of</w:t>
      </w:r>
      <w:r w:rsidR="001B50C4">
        <w:t xml:space="preserve"> the connections</w:t>
      </w:r>
      <w:r w:rsidR="00520641">
        <w:t xml:space="preserve"> between gizmos is nontransitive meaning that </w:t>
      </w:r>
      <w:r w:rsidR="007A29DC">
        <w:t>triggering</w:t>
      </w:r>
      <w:r w:rsidR="00272BF1">
        <w:t xml:space="preserve"> a gizmo </w:t>
      </w:r>
      <w:r w:rsidR="002B6F76">
        <w:t>does not</w:t>
      </w:r>
      <w:r w:rsidR="00272BF1">
        <w:t xml:space="preserve"> trigger</w:t>
      </w:r>
      <w:r w:rsidR="001B50C4">
        <w:t xml:space="preserve"> a chain reaction with</w:t>
      </w:r>
      <w:r w:rsidR="00272BF1">
        <w:t xml:space="preserve"> any of the gizmos that it is connected with. For</w:t>
      </w:r>
      <w:r w:rsidR="00A41E64">
        <w:t xml:space="preserve"> </w:t>
      </w:r>
      <w:r w:rsidR="00272BF1">
        <w:t>example,</w:t>
      </w:r>
      <w:r w:rsidR="00041476">
        <w:t xml:space="preserve"> </w:t>
      </w:r>
      <w:r w:rsidR="00A41E64">
        <w:t>keyboard event</w:t>
      </w:r>
      <w:r w:rsidR="00A26A4A">
        <w:t xml:space="preserve"> A</w:t>
      </w:r>
      <w:r w:rsidR="00A41E64">
        <w:t xml:space="preserve"> is connected to Gizmo </w:t>
      </w:r>
      <w:r w:rsidR="00272BF1">
        <w:t xml:space="preserve">B </w:t>
      </w:r>
      <w:r w:rsidR="002B6F76">
        <w:t xml:space="preserve">and </w:t>
      </w:r>
      <w:r w:rsidR="00A41E64">
        <w:t xml:space="preserve">Gizmo B is connected to </w:t>
      </w:r>
      <w:r w:rsidR="00272BF1">
        <w:t>Gizmo</w:t>
      </w:r>
      <w:r w:rsidR="002B6F76">
        <w:t xml:space="preserve"> C</w:t>
      </w:r>
      <w:r w:rsidR="00272BF1">
        <w:t>. If</w:t>
      </w:r>
      <w:r w:rsidR="00041476">
        <w:t xml:space="preserve"> the user </w:t>
      </w:r>
      <w:r w:rsidR="002B6F76">
        <w:t>inputs</w:t>
      </w:r>
      <w:r w:rsidR="00272BF1">
        <w:t xml:space="preserve"> A</w:t>
      </w:r>
      <w:r w:rsidR="00041476">
        <w:t xml:space="preserve"> </w:t>
      </w:r>
      <w:r w:rsidR="002B6F76">
        <w:t>from</w:t>
      </w:r>
      <w:r w:rsidR="00041476">
        <w:t xml:space="preserve"> his </w:t>
      </w:r>
      <w:r w:rsidR="001B50C4">
        <w:t>keyboard,</w:t>
      </w:r>
      <w:r w:rsidR="00272BF1">
        <w:t xml:space="preserve"> </w:t>
      </w:r>
      <w:r w:rsidR="005A3285">
        <w:t>then</w:t>
      </w:r>
      <w:r w:rsidR="00041476">
        <w:t xml:space="preserve"> gizmo B is going to get triggered </w:t>
      </w:r>
      <w:r w:rsidR="002B6F76">
        <w:t>but not Gizmo C.</w:t>
      </w:r>
    </w:p>
    <w:p w14:paraId="2544999F" w14:textId="42CC565E" w:rsidR="00F27365" w:rsidRPr="00E24807" w:rsidRDefault="00F27365"/>
    <w:sectPr w:rsidR="00F27365" w:rsidRPr="00E24807" w:rsidSect="00903584"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C05A5"/>
    <w:multiLevelType w:val="hybridMultilevel"/>
    <w:tmpl w:val="6DD26A4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6E2BA7"/>
    <w:multiLevelType w:val="multilevel"/>
    <w:tmpl w:val="BB40F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E51999"/>
    <w:multiLevelType w:val="multilevel"/>
    <w:tmpl w:val="878A49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064684"/>
    <w:multiLevelType w:val="hybridMultilevel"/>
    <w:tmpl w:val="0EA40F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F1303"/>
    <w:multiLevelType w:val="multilevel"/>
    <w:tmpl w:val="24CE59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48"/>
    <w:rsid w:val="00041476"/>
    <w:rsid w:val="00061CB0"/>
    <w:rsid w:val="00075909"/>
    <w:rsid w:val="000C4C44"/>
    <w:rsid w:val="000E6F0B"/>
    <w:rsid w:val="00100448"/>
    <w:rsid w:val="00140677"/>
    <w:rsid w:val="001B50C4"/>
    <w:rsid w:val="001C00C8"/>
    <w:rsid w:val="00223585"/>
    <w:rsid w:val="0025675C"/>
    <w:rsid w:val="00272BF1"/>
    <w:rsid w:val="002B6F76"/>
    <w:rsid w:val="00312CF8"/>
    <w:rsid w:val="003902BA"/>
    <w:rsid w:val="003E5B98"/>
    <w:rsid w:val="0040057E"/>
    <w:rsid w:val="004857B8"/>
    <w:rsid w:val="00520641"/>
    <w:rsid w:val="00533673"/>
    <w:rsid w:val="005707A0"/>
    <w:rsid w:val="00583882"/>
    <w:rsid w:val="005A3285"/>
    <w:rsid w:val="005A69F9"/>
    <w:rsid w:val="005C1A6D"/>
    <w:rsid w:val="007A29DC"/>
    <w:rsid w:val="007B672B"/>
    <w:rsid w:val="007F2739"/>
    <w:rsid w:val="00815E33"/>
    <w:rsid w:val="0089022E"/>
    <w:rsid w:val="008C2BAB"/>
    <w:rsid w:val="00903584"/>
    <w:rsid w:val="009C4101"/>
    <w:rsid w:val="009C4FB2"/>
    <w:rsid w:val="00A26A4A"/>
    <w:rsid w:val="00A41E64"/>
    <w:rsid w:val="00C511AD"/>
    <w:rsid w:val="00CC797A"/>
    <w:rsid w:val="00E24807"/>
    <w:rsid w:val="00EB53C5"/>
    <w:rsid w:val="00F2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CF1B"/>
  <w15:docId w15:val="{C7900A6F-D28E-4534-9F31-B2E55C72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5675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035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EastAsia" w:hAnsiTheme="minorHAnsi" w:cstheme="minorBidi"/>
      <w:color w:val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3584"/>
    <w:rPr>
      <w:rFonts w:asciiTheme="minorHAnsi" w:eastAsiaTheme="minorEastAsia" w:hAnsiTheme="minorHAnsi" w:cstheme="minorBidi"/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2018-01-31T00:00:00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D18FDB48.dotm</Template>
  <TotalTime>4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CS308 Gizmo-Ball</dc:title>
  <dc:subject>Physics Loop &amp; Triggering System</dc:subject>
  <dc:creator>Elias Evangelou               Steven Barry         Christopher Richmond   Sandeep Dhesi                                                      Liam Joyce</dc:creator>
  <cp:lastModifiedBy>Windows User</cp:lastModifiedBy>
  <cp:revision>4</cp:revision>
  <cp:lastPrinted>2018-01-31T11:41:00Z</cp:lastPrinted>
  <dcterms:created xsi:type="dcterms:W3CDTF">2018-01-31T11:35:00Z</dcterms:created>
  <dcterms:modified xsi:type="dcterms:W3CDTF">2018-01-31T11:41:00Z</dcterms:modified>
</cp:coreProperties>
</file>